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71B6D" w:rsidP="00913946">
            <w:pPr>
              <w:pStyle w:val="Title"/>
            </w:pPr>
            <w:r>
              <w:t>Zohaib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ALI</w:t>
            </w:r>
          </w:p>
          <w:p w:rsidR="007A7FFA" w:rsidRPr="00C017E7" w:rsidRDefault="007A7FFA" w:rsidP="007A7FFA">
            <w:pPr>
              <w:pStyle w:val="ContactInfoEmphasis"/>
              <w:contextualSpacing w:val="0"/>
              <w:rPr>
                <w:sz w:val="28"/>
                <w:szCs w:val="28"/>
              </w:rPr>
            </w:pPr>
            <w:r w:rsidRPr="00C017E7">
              <w:rPr>
                <w:sz w:val="28"/>
                <w:szCs w:val="28"/>
              </w:rPr>
              <w:t>alikhan84@gmail.com</w:t>
            </w:r>
            <w:r w:rsidR="00692703" w:rsidRPr="00C017E7">
              <w:rPr>
                <w:sz w:val="28"/>
                <w:szCs w:val="28"/>
              </w:rPr>
              <w:t xml:space="preserve"> </w:t>
            </w:r>
          </w:p>
          <w:p w:rsidR="00692703" w:rsidRPr="00C017E7" w:rsidRDefault="00692703" w:rsidP="007A7FFA">
            <w:pPr>
              <w:pStyle w:val="ContactInfoEmphasis"/>
              <w:contextualSpacing w:val="0"/>
              <w:rPr>
                <w:sz w:val="28"/>
                <w:szCs w:val="28"/>
              </w:rPr>
            </w:pPr>
            <w:r w:rsidRPr="00C017E7">
              <w:rPr>
                <w:sz w:val="28"/>
                <w:szCs w:val="28"/>
              </w:rPr>
              <w:t xml:space="preserve"> </w:t>
            </w:r>
            <w:r w:rsidR="007A7FFA" w:rsidRPr="00C017E7">
              <w:rPr>
                <w:sz w:val="28"/>
                <w:szCs w:val="28"/>
              </w:rPr>
              <w:t>+92 346 8813698</w:t>
            </w:r>
          </w:p>
          <w:p w:rsidR="008A6F1B" w:rsidRDefault="008A6F1B" w:rsidP="008A6F1B">
            <w:pPr>
              <w:pStyle w:val="ContactInfo"/>
              <w:contextualSpacing w:val="0"/>
              <w:rPr>
                <w:b/>
                <w:color w:val="1D824C" w:themeColor="accent1"/>
                <w:sz w:val="28"/>
                <w:szCs w:val="28"/>
              </w:rPr>
            </w:pPr>
            <w:r w:rsidRPr="0006557F">
              <w:rPr>
                <w:b/>
                <w:color w:val="1D824C" w:themeColor="accent1"/>
                <w:sz w:val="28"/>
                <w:szCs w:val="28"/>
              </w:rPr>
              <w:t>Pakistan</w:t>
            </w:r>
          </w:p>
          <w:p w:rsidR="00CC347D" w:rsidRDefault="00CC347D" w:rsidP="008A6F1B">
            <w:pPr>
              <w:pStyle w:val="ContactInfo"/>
              <w:contextualSpacing w:val="0"/>
              <w:rPr>
                <w:b/>
                <w:color w:val="1D824C" w:themeColor="accent1"/>
                <w:sz w:val="28"/>
                <w:szCs w:val="28"/>
              </w:rPr>
            </w:pPr>
          </w:p>
          <w:p w:rsidR="00CC347D" w:rsidRDefault="00CC347D" w:rsidP="008A6F1B">
            <w:pPr>
              <w:pStyle w:val="ContactInfo"/>
              <w:contextualSpacing w:val="0"/>
              <w:rPr>
                <w:b/>
                <w:color w:val="1D824C" w:themeColor="accent1"/>
                <w:sz w:val="28"/>
                <w:szCs w:val="28"/>
              </w:rPr>
            </w:pPr>
          </w:p>
          <w:p w:rsidR="00CC347D" w:rsidRPr="0006557F" w:rsidRDefault="00CC347D" w:rsidP="008A6F1B">
            <w:pPr>
              <w:pStyle w:val="ContactInfo"/>
              <w:contextualSpacing w:val="0"/>
              <w:rPr>
                <w:b/>
                <w:color w:val="1D824C" w:themeColor="accent1"/>
                <w:sz w:val="28"/>
                <w:szCs w:val="28"/>
              </w:rPr>
            </w:pPr>
          </w:p>
          <w:p w:rsidR="008A6F1B" w:rsidRPr="00CF1A49" w:rsidRDefault="008A6F1B" w:rsidP="007A7FFA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552CE1" w:rsidP="00552CE1">
            <w:pPr>
              <w:contextualSpacing w:val="0"/>
              <w:jc w:val="both"/>
            </w:pPr>
            <w:r>
              <w:t xml:space="preserve">I am a dedicated </w:t>
            </w:r>
            <w:proofErr w:type="spellStart"/>
            <w:r>
              <w:t>Fullstack</w:t>
            </w:r>
            <w:proofErr w:type="spellEnd"/>
            <w:r>
              <w:t xml:space="preserve"> Website Developer with a Bachelor’s degree in Computer Science. With a passion for creating exceptional web experiences, I leverage my expertise in </w:t>
            </w:r>
            <w:proofErr w:type="spellStart"/>
            <w:r>
              <w:t>Laravel</w:t>
            </w:r>
            <w:proofErr w:type="spellEnd"/>
            <w:r>
              <w:t xml:space="preserve"> and Bootstrap to build dynamic and responsive websites. My background encompasses both front-end and back-end development, allowing me to deliver well-rounded solutions that meet diverse needs. I thrive on tackling challenges, learning new technologies, and continuously improving my skills to stay ahead in the ever-evolving tech landscape. My commitment to excellence and innovation drives me to produce high-quality work that enhances user engagement and functionality.</w:t>
            </w:r>
          </w:p>
        </w:tc>
      </w:tr>
    </w:tbl>
    <w:p w:rsidR="004E01EB" w:rsidRPr="00CF1A49" w:rsidRDefault="00CF2BF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7B307AABE4041A49D1962723505919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F36914">
        <w:tc>
          <w:tcPr>
            <w:tcW w:w="9290" w:type="dxa"/>
          </w:tcPr>
          <w:p w:rsidR="001D0BF1" w:rsidRPr="00CF1A49" w:rsidRDefault="00BC559F" w:rsidP="001D0BF1">
            <w:pPr>
              <w:pStyle w:val="Heading3"/>
              <w:contextualSpacing w:val="0"/>
              <w:outlineLvl w:val="2"/>
            </w:pPr>
            <w:r>
              <w:t>AUGEST 2022</w:t>
            </w:r>
            <w:r w:rsidR="001D0BF1" w:rsidRPr="00CF1A49">
              <w:t xml:space="preserve"> – </w:t>
            </w:r>
            <w:r>
              <w:t>mAY 2024</w:t>
            </w:r>
          </w:p>
          <w:p w:rsidR="001D0BF1" w:rsidRDefault="00BC559F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fULLsTACK lARAVEL DEVELOPER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vITALBLAZE</w:t>
            </w:r>
          </w:p>
          <w:p w:rsidR="00201452" w:rsidRPr="002E4FD4" w:rsidRDefault="001B1EB7" w:rsidP="00BC559F">
            <w:pPr>
              <w:contextualSpacing w:val="0"/>
              <w:rPr>
                <w:sz w:val="20"/>
                <w:szCs w:val="20"/>
              </w:rPr>
            </w:pPr>
            <w:r w:rsidRPr="002E4FD4">
              <w:rPr>
                <w:sz w:val="20"/>
                <w:szCs w:val="20"/>
              </w:rPr>
              <w:t xml:space="preserve">I worked full-time (8 hours per day, with additional hours as needed) as a </w:t>
            </w:r>
            <w:proofErr w:type="spellStart"/>
            <w:r w:rsidRPr="002E4FD4">
              <w:rPr>
                <w:sz w:val="20"/>
                <w:szCs w:val="20"/>
              </w:rPr>
              <w:t>Fullstack</w:t>
            </w:r>
            <w:proofErr w:type="spellEnd"/>
            <w:r w:rsidRPr="002E4FD4">
              <w:rPr>
                <w:sz w:val="20"/>
                <w:szCs w:val="20"/>
              </w:rPr>
              <w:t xml:space="preserve"> </w:t>
            </w:r>
            <w:proofErr w:type="spellStart"/>
            <w:r w:rsidRPr="002E4FD4">
              <w:rPr>
                <w:sz w:val="20"/>
                <w:szCs w:val="20"/>
              </w:rPr>
              <w:t>Laravel</w:t>
            </w:r>
            <w:proofErr w:type="spellEnd"/>
            <w:r w:rsidRPr="002E4FD4">
              <w:rPr>
                <w:sz w:val="20"/>
                <w:szCs w:val="20"/>
              </w:rPr>
              <w:t xml:space="preserve"> Developer at </w:t>
            </w:r>
            <w:r w:rsidR="00201452" w:rsidRPr="002E4FD4">
              <w:rPr>
                <w:rStyle w:val="SubtleReference"/>
                <w:sz w:val="20"/>
                <w:szCs w:val="20"/>
              </w:rPr>
              <w:t>VITALBLAZE</w:t>
            </w:r>
            <w:r w:rsidR="006C3D1E" w:rsidRPr="002E4FD4">
              <w:rPr>
                <w:sz w:val="20"/>
                <w:szCs w:val="20"/>
              </w:rPr>
              <w:t>.</w:t>
            </w:r>
          </w:p>
          <w:p w:rsidR="00201452" w:rsidRPr="002E4FD4" w:rsidRDefault="00BC559F" w:rsidP="00201452">
            <w:pPr>
              <w:rPr>
                <w:rFonts w:eastAsia="Times New Roman" w:cstheme="minorHAnsi"/>
                <w:sz w:val="20"/>
                <w:szCs w:val="20"/>
              </w:rPr>
            </w:pPr>
            <w:r w:rsidRPr="002E4FD4">
              <w:rPr>
                <w:sz w:val="20"/>
                <w:szCs w:val="20"/>
              </w:rPr>
              <w:t>MY RESPONSIBILITIES INCLUDED</w:t>
            </w:r>
            <w:proofErr w:type="gramStart"/>
            <w:r w:rsidRPr="002E4FD4">
              <w:rPr>
                <w:sz w:val="20"/>
                <w:szCs w:val="20"/>
              </w:rPr>
              <w:t>:</w:t>
            </w:r>
            <w:proofErr w:type="gramEnd"/>
            <w:r w:rsidR="00201452" w:rsidRPr="002E4FD4">
              <w:rPr>
                <w:sz w:val="20"/>
                <w:szCs w:val="20"/>
              </w:rPr>
              <w:br/>
            </w:r>
            <w:r w:rsidR="00201452" w:rsidRPr="002E4FD4">
              <w:rPr>
                <w:rFonts w:eastAsia="Times New Roman" w:cstheme="minorHAnsi"/>
                <w:sz w:val="20"/>
                <w:szCs w:val="20"/>
              </w:rPr>
              <w:t>-  Building APIs</w:t>
            </w:r>
            <w:r w:rsidR="008B5763" w:rsidRPr="002E4FD4">
              <w:rPr>
                <w:rFonts w:eastAsia="Times New Roman" w:cstheme="minorHAnsi"/>
                <w:sz w:val="20"/>
                <w:szCs w:val="20"/>
              </w:rPr>
              <w:t xml:space="preserve"> for </w:t>
            </w:r>
            <w:r w:rsidR="00AE1141" w:rsidRPr="002E4FD4">
              <w:rPr>
                <w:rFonts w:eastAsia="Times New Roman" w:cstheme="minorHAnsi"/>
                <w:sz w:val="20"/>
                <w:szCs w:val="20"/>
              </w:rPr>
              <w:t xml:space="preserve">mobile app to be integrated by </w:t>
            </w:r>
            <w:proofErr w:type="spellStart"/>
            <w:r w:rsidR="00AE1141" w:rsidRPr="002E4FD4">
              <w:rPr>
                <w:rFonts w:eastAsia="Times New Roman" w:cstheme="minorHAnsi"/>
                <w:sz w:val="20"/>
                <w:szCs w:val="20"/>
              </w:rPr>
              <w:t>apk</w:t>
            </w:r>
            <w:proofErr w:type="spellEnd"/>
            <w:r w:rsidR="00AE1141" w:rsidRPr="002E4FD4">
              <w:rPr>
                <w:rFonts w:eastAsia="Times New Roman" w:cstheme="minorHAnsi"/>
                <w:sz w:val="20"/>
                <w:szCs w:val="20"/>
              </w:rPr>
              <w:t xml:space="preserve"> developer</w:t>
            </w:r>
            <w:r w:rsidR="00201452" w:rsidRPr="002E4FD4">
              <w:rPr>
                <w:rFonts w:eastAsia="Times New Roman" w:cstheme="minorHAnsi"/>
                <w:sz w:val="20"/>
                <w:szCs w:val="20"/>
              </w:rPr>
              <w:t>.</w:t>
            </w:r>
          </w:p>
          <w:p w:rsidR="00201452" w:rsidRPr="00201452" w:rsidRDefault="00201452" w:rsidP="00201452">
            <w:pPr>
              <w:rPr>
                <w:rFonts w:eastAsia="Times New Roman" w:cstheme="minorHAnsi"/>
                <w:sz w:val="20"/>
                <w:szCs w:val="20"/>
              </w:rPr>
            </w:pPr>
            <w:r w:rsidRPr="002E4FD4">
              <w:rPr>
                <w:rFonts w:eastAsia="Times New Roman" w:cstheme="minorHAnsi"/>
                <w:sz w:val="20"/>
                <w:szCs w:val="20"/>
              </w:rPr>
              <w:t>-</w:t>
            </w:r>
            <w:r w:rsidRPr="00201452">
              <w:rPr>
                <w:rFonts w:eastAsia="Times New Roman" w:cstheme="minorHAnsi"/>
                <w:sz w:val="20"/>
                <w:szCs w:val="20"/>
              </w:rPr>
              <w:t xml:space="preserve">  Developing and maintaining backend systems using </w:t>
            </w:r>
            <w:proofErr w:type="spellStart"/>
            <w:r w:rsidRPr="00201452">
              <w:rPr>
                <w:rFonts w:eastAsia="Times New Roman" w:cstheme="minorHAnsi"/>
                <w:sz w:val="20"/>
                <w:szCs w:val="20"/>
              </w:rPr>
              <w:t>Laravel</w:t>
            </w:r>
            <w:proofErr w:type="spellEnd"/>
            <w:r w:rsidRPr="00201452">
              <w:rPr>
                <w:rFonts w:eastAsia="Times New Roman" w:cstheme="minorHAnsi"/>
                <w:sz w:val="20"/>
                <w:szCs w:val="20"/>
              </w:rPr>
              <w:t xml:space="preserve"> and PHP.</w:t>
            </w:r>
          </w:p>
          <w:p w:rsidR="00201452" w:rsidRPr="00201452" w:rsidRDefault="00201452" w:rsidP="00201452">
            <w:pPr>
              <w:rPr>
                <w:rFonts w:eastAsia="Times New Roman" w:cstheme="minorHAnsi"/>
                <w:sz w:val="20"/>
                <w:szCs w:val="20"/>
              </w:rPr>
            </w:pPr>
            <w:r w:rsidRPr="002E4FD4">
              <w:rPr>
                <w:rFonts w:eastAsia="Times New Roman" w:cstheme="minorHAnsi"/>
                <w:sz w:val="20"/>
                <w:szCs w:val="20"/>
              </w:rPr>
              <w:t>-</w:t>
            </w:r>
            <w:r w:rsidRPr="00201452">
              <w:rPr>
                <w:rFonts w:eastAsia="Times New Roman" w:cstheme="minorHAnsi"/>
                <w:sz w:val="20"/>
                <w:szCs w:val="20"/>
              </w:rPr>
              <w:t xml:space="preserve">  Implementing responsive front-end designs using Bootstrap, CSS, HTML5, and JavaScript.</w:t>
            </w:r>
          </w:p>
          <w:p w:rsidR="00201452" w:rsidRPr="00201452" w:rsidRDefault="00201452" w:rsidP="00201452">
            <w:pPr>
              <w:rPr>
                <w:rFonts w:eastAsia="Times New Roman" w:cstheme="minorHAnsi"/>
                <w:sz w:val="20"/>
                <w:szCs w:val="20"/>
              </w:rPr>
            </w:pPr>
            <w:r w:rsidRPr="002E4FD4">
              <w:rPr>
                <w:rFonts w:eastAsia="Times New Roman" w:cstheme="minorHAnsi"/>
                <w:sz w:val="20"/>
                <w:szCs w:val="20"/>
              </w:rPr>
              <w:t>-</w:t>
            </w:r>
            <w:r w:rsidRPr="00201452">
              <w:rPr>
                <w:rFonts w:eastAsia="Times New Roman" w:cstheme="minorHAnsi"/>
                <w:sz w:val="20"/>
                <w:szCs w:val="20"/>
              </w:rPr>
              <w:t xml:space="preserve">  Utilizing AJAX for dynamic content updates and enhanced user interactions.</w:t>
            </w:r>
          </w:p>
          <w:p w:rsidR="00201452" w:rsidRPr="00201452" w:rsidRDefault="00201452" w:rsidP="00201452">
            <w:pPr>
              <w:rPr>
                <w:rFonts w:eastAsia="Times New Roman" w:cstheme="minorHAnsi"/>
                <w:sz w:val="20"/>
                <w:szCs w:val="20"/>
              </w:rPr>
            </w:pPr>
            <w:r w:rsidRPr="002E4FD4">
              <w:rPr>
                <w:rFonts w:eastAsia="Times New Roman" w:cstheme="minorHAnsi"/>
                <w:sz w:val="20"/>
                <w:szCs w:val="20"/>
              </w:rPr>
              <w:t>-</w:t>
            </w:r>
            <w:r w:rsidRPr="00201452">
              <w:rPr>
                <w:rFonts w:eastAsia="Times New Roman" w:cstheme="minorHAnsi"/>
                <w:sz w:val="20"/>
                <w:szCs w:val="20"/>
              </w:rPr>
              <w:t xml:space="preserve">  Fixing bugs and optimizing existing websites for better performance.</w:t>
            </w:r>
          </w:p>
          <w:p w:rsidR="001E3120" w:rsidRPr="00CF1A49" w:rsidRDefault="00201452" w:rsidP="00201452">
            <w:pPr>
              <w:contextualSpacing w:val="0"/>
            </w:pPr>
            <w:r w:rsidRPr="002E4FD4">
              <w:rPr>
                <w:rFonts w:eastAsia="Times New Roman" w:cstheme="minorHAnsi"/>
                <w:sz w:val="20"/>
                <w:szCs w:val="20"/>
              </w:rPr>
              <w:t>-  Working with MySQL databases for data storage and retrieval.</w:t>
            </w:r>
          </w:p>
        </w:tc>
      </w:tr>
      <w:tr w:rsidR="00F61DF9" w:rsidRPr="00CF1A49" w:rsidTr="00F36914">
        <w:tc>
          <w:tcPr>
            <w:tcW w:w="9290" w:type="dxa"/>
            <w:tcMar>
              <w:top w:w="216" w:type="dxa"/>
            </w:tcMar>
          </w:tcPr>
          <w:p w:rsidR="00113BBE" w:rsidRDefault="00113BBE" w:rsidP="00F61DF9">
            <w:pPr>
              <w:pStyle w:val="Heading3"/>
              <w:contextualSpacing w:val="0"/>
              <w:outlineLvl w:val="2"/>
              <w:rPr>
                <w:caps w:val="0"/>
              </w:rPr>
            </w:pPr>
          </w:p>
          <w:p w:rsidR="00F61DF9" w:rsidRPr="00CF1A49" w:rsidRDefault="006C3D1E" w:rsidP="00F61DF9">
            <w:pPr>
              <w:pStyle w:val="Heading3"/>
              <w:contextualSpacing w:val="0"/>
              <w:outlineLvl w:val="2"/>
            </w:pPr>
            <w:r>
              <w:rPr>
                <w:caps w:val="0"/>
              </w:rPr>
              <w:t>October 2022</w:t>
            </w:r>
            <w:r w:rsidRPr="00CF1A49">
              <w:rPr>
                <w:caps w:val="0"/>
              </w:rPr>
              <w:t xml:space="preserve"> – </w:t>
            </w:r>
            <w:r>
              <w:rPr>
                <w:caps w:val="0"/>
              </w:rPr>
              <w:t>March 2023</w:t>
            </w:r>
          </w:p>
          <w:p w:rsidR="00F61DF9" w:rsidRPr="00CF1A49" w:rsidRDefault="006C3D1E" w:rsidP="00F61DF9">
            <w:pPr>
              <w:pStyle w:val="Heading2"/>
              <w:contextualSpacing w:val="0"/>
              <w:outlineLvl w:val="1"/>
            </w:pPr>
            <w:proofErr w:type="spellStart"/>
            <w:r>
              <w:rPr>
                <w:caps w:val="0"/>
              </w:rPr>
              <w:t>Fullstack</w:t>
            </w:r>
            <w:proofErr w:type="spellEnd"/>
            <w:r>
              <w:rPr>
                <w:caps w:val="0"/>
              </w:rPr>
              <w:t xml:space="preserve"> Web Developer</w:t>
            </w:r>
            <w:r w:rsidRPr="00CF1A49">
              <w:rPr>
                <w:caps w:val="0"/>
              </w:rPr>
              <w:t xml:space="preserve">, </w:t>
            </w:r>
            <w:r w:rsidR="00FB15B9">
              <w:rPr>
                <w:rStyle w:val="SubtleReference"/>
                <w:caps w:val="0"/>
              </w:rPr>
              <w:t>THE GLOBALS WRITING</w:t>
            </w:r>
          </w:p>
          <w:p w:rsidR="006C3D1E" w:rsidRPr="002E4FD4" w:rsidRDefault="006C3D1E" w:rsidP="006C3D1E">
            <w:pPr>
              <w:contextualSpacing w:val="0"/>
              <w:rPr>
                <w:sz w:val="20"/>
                <w:szCs w:val="20"/>
              </w:rPr>
            </w:pPr>
            <w:r w:rsidRPr="002E4FD4">
              <w:rPr>
                <w:sz w:val="20"/>
                <w:szCs w:val="20"/>
              </w:rPr>
              <w:t xml:space="preserve">I worked full-time (8 hours per day) as a </w:t>
            </w:r>
            <w:proofErr w:type="spellStart"/>
            <w:r w:rsidRPr="002E4FD4">
              <w:rPr>
                <w:sz w:val="20"/>
                <w:szCs w:val="20"/>
              </w:rPr>
              <w:t>Fullstack</w:t>
            </w:r>
            <w:proofErr w:type="spellEnd"/>
            <w:r w:rsidRPr="002E4FD4">
              <w:rPr>
                <w:sz w:val="20"/>
                <w:szCs w:val="20"/>
              </w:rPr>
              <w:t xml:space="preserve"> </w:t>
            </w:r>
            <w:r w:rsidRPr="002E4FD4">
              <w:rPr>
                <w:caps/>
                <w:sz w:val="20"/>
                <w:szCs w:val="20"/>
              </w:rPr>
              <w:t xml:space="preserve">Web </w:t>
            </w:r>
            <w:r w:rsidRPr="002E4FD4">
              <w:rPr>
                <w:sz w:val="20"/>
                <w:szCs w:val="20"/>
              </w:rPr>
              <w:t xml:space="preserve">Developer at </w:t>
            </w:r>
            <w:r w:rsidRPr="002E4FD4">
              <w:rPr>
                <w:rStyle w:val="SubtleReference"/>
                <w:caps/>
                <w:sz w:val="20"/>
                <w:szCs w:val="20"/>
              </w:rPr>
              <w:t>The Globals Writing</w:t>
            </w:r>
            <w:r w:rsidRPr="002E4FD4">
              <w:rPr>
                <w:sz w:val="20"/>
                <w:szCs w:val="20"/>
              </w:rPr>
              <w:t>.</w:t>
            </w:r>
          </w:p>
          <w:p w:rsidR="008B5763" w:rsidRPr="002E4FD4" w:rsidRDefault="00873E70" w:rsidP="00F61DF9">
            <w:pPr>
              <w:rPr>
                <w:sz w:val="20"/>
                <w:szCs w:val="20"/>
              </w:rPr>
            </w:pPr>
            <w:r w:rsidRPr="002E4FD4">
              <w:rPr>
                <w:sz w:val="20"/>
                <w:szCs w:val="20"/>
              </w:rPr>
              <w:t>MY RESPONSIBILITIES INCLUDED:</w:t>
            </w:r>
          </w:p>
          <w:p w:rsidR="008B5763" w:rsidRPr="002E4FD4" w:rsidRDefault="008B5763" w:rsidP="008B5763">
            <w:pPr>
              <w:rPr>
                <w:rFonts w:eastAsia="Times New Roman" w:cstheme="minorHAnsi"/>
                <w:sz w:val="20"/>
                <w:szCs w:val="20"/>
              </w:rPr>
            </w:pPr>
            <w:r w:rsidRPr="002E4FD4">
              <w:rPr>
                <w:rFonts w:eastAsia="Times New Roman" w:cstheme="minorHAnsi"/>
                <w:sz w:val="20"/>
                <w:szCs w:val="20"/>
              </w:rPr>
              <w:t>-  Building APIs for frontend framework REACT</w:t>
            </w:r>
            <w:proofErr w:type="gramStart"/>
            <w:r w:rsidRPr="002E4FD4">
              <w:rPr>
                <w:rFonts w:eastAsia="Times New Roman" w:cstheme="minorHAnsi"/>
                <w:sz w:val="20"/>
                <w:szCs w:val="20"/>
              </w:rPr>
              <w:t>..</w:t>
            </w:r>
            <w:proofErr w:type="gramEnd"/>
          </w:p>
          <w:p w:rsidR="008B5763" w:rsidRPr="00201452" w:rsidRDefault="008B5763" w:rsidP="008B5763">
            <w:pPr>
              <w:rPr>
                <w:rFonts w:eastAsia="Times New Roman" w:cstheme="minorHAnsi"/>
                <w:sz w:val="20"/>
                <w:szCs w:val="20"/>
              </w:rPr>
            </w:pPr>
            <w:r w:rsidRPr="002E4FD4">
              <w:rPr>
                <w:rFonts w:eastAsia="Times New Roman" w:cstheme="minorHAnsi"/>
                <w:sz w:val="20"/>
                <w:szCs w:val="20"/>
              </w:rPr>
              <w:t>-</w:t>
            </w:r>
            <w:r w:rsidRPr="00201452">
              <w:rPr>
                <w:rFonts w:eastAsia="Times New Roman" w:cstheme="minorHAnsi"/>
                <w:sz w:val="20"/>
                <w:szCs w:val="20"/>
              </w:rPr>
              <w:t xml:space="preserve">  Developing and maintaining backend systems using </w:t>
            </w:r>
            <w:proofErr w:type="spellStart"/>
            <w:r w:rsidRPr="00201452">
              <w:rPr>
                <w:rFonts w:eastAsia="Times New Roman" w:cstheme="minorHAnsi"/>
                <w:sz w:val="20"/>
                <w:szCs w:val="20"/>
              </w:rPr>
              <w:t>Laravel</w:t>
            </w:r>
            <w:proofErr w:type="spellEnd"/>
            <w:r w:rsidRPr="00201452">
              <w:rPr>
                <w:rFonts w:eastAsia="Times New Roman" w:cstheme="minorHAnsi"/>
                <w:sz w:val="20"/>
                <w:szCs w:val="20"/>
              </w:rPr>
              <w:t xml:space="preserve"> and PHP.</w:t>
            </w:r>
          </w:p>
          <w:p w:rsidR="008B5763" w:rsidRPr="002E4FD4" w:rsidRDefault="008B5763" w:rsidP="008B5763">
            <w:pPr>
              <w:rPr>
                <w:rFonts w:eastAsia="Times New Roman" w:cstheme="minorHAnsi"/>
                <w:sz w:val="20"/>
                <w:szCs w:val="20"/>
              </w:rPr>
            </w:pPr>
            <w:r w:rsidRPr="002E4FD4">
              <w:rPr>
                <w:rFonts w:eastAsia="Times New Roman" w:cstheme="minorHAnsi"/>
                <w:sz w:val="20"/>
                <w:szCs w:val="20"/>
              </w:rPr>
              <w:t>-</w:t>
            </w:r>
            <w:r w:rsidRPr="00201452">
              <w:rPr>
                <w:rFonts w:eastAsia="Times New Roman" w:cstheme="minorHAnsi"/>
                <w:sz w:val="20"/>
                <w:szCs w:val="20"/>
              </w:rPr>
              <w:t xml:space="preserve">  Implementing responsive front-end designs using Bootstrap, CSS, HTML5, and JavaScript.</w:t>
            </w:r>
          </w:p>
          <w:p w:rsidR="00AE1141" w:rsidRPr="002E4FD4" w:rsidRDefault="008B5763" w:rsidP="008B5763">
            <w:pPr>
              <w:rPr>
                <w:rFonts w:eastAsia="Times New Roman" w:cstheme="minorHAnsi"/>
                <w:sz w:val="20"/>
                <w:szCs w:val="20"/>
              </w:rPr>
            </w:pPr>
            <w:r w:rsidRPr="002E4FD4">
              <w:rPr>
                <w:rFonts w:eastAsia="Times New Roman" w:cstheme="minorHAnsi"/>
                <w:sz w:val="20"/>
                <w:szCs w:val="20"/>
              </w:rPr>
              <w:t>-  Working with MySQL databases for data storage and retrieval.</w:t>
            </w:r>
          </w:p>
          <w:p w:rsidR="00113BBE" w:rsidRDefault="00113BBE" w:rsidP="00606D85">
            <w:pPr>
              <w:pStyle w:val="Heading3"/>
              <w:contextualSpacing w:val="0"/>
              <w:outlineLvl w:val="2"/>
            </w:pPr>
          </w:p>
          <w:p w:rsidR="00606D85" w:rsidRPr="00CF1A49" w:rsidRDefault="00873E70" w:rsidP="00606D85">
            <w:pPr>
              <w:pStyle w:val="Heading3"/>
              <w:contextualSpacing w:val="0"/>
              <w:outlineLvl w:val="2"/>
            </w:pPr>
            <w:r>
              <w:br/>
            </w:r>
            <w:r w:rsidR="00606D85">
              <w:rPr>
                <w:caps w:val="0"/>
              </w:rPr>
              <w:t>March 2022</w:t>
            </w:r>
            <w:r w:rsidR="00606D85" w:rsidRPr="00CF1A49">
              <w:rPr>
                <w:caps w:val="0"/>
              </w:rPr>
              <w:t xml:space="preserve"> – </w:t>
            </w:r>
            <w:r w:rsidR="00606D85">
              <w:rPr>
                <w:caps w:val="0"/>
              </w:rPr>
              <w:t>JUNE 2022</w:t>
            </w:r>
          </w:p>
          <w:p w:rsidR="00606D85" w:rsidRPr="00CF1A49" w:rsidRDefault="00606D85" w:rsidP="00606D85">
            <w:pPr>
              <w:pStyle w:val="Heading2"/>
              <w:contextualSpacing w:val="0"/>
              <w:outlineLvl w:val="1"/>
            </w:pPr>
            <w:r>
              <w:rPr>
                <w:caps w:val="0"/>
              </w:rPr>
              <w:t>JUNIOR LARAVEL Developer</w:t>
            </w:r>
            <w:r w:rsidRPr="00CF1A49">
              <w:rPr>
                <w:caps w:val="0"/>
              </w:rPr>
              <w:t xml:space="preserve">, </w:t>
            </w:r>
            <w:r>
              <w:rPr>
                <w:rStyle w:val="SubtleReference"/>
              </w:rPr>
              <w:t>LOGIC VALLEY</w:t>
            </w:r>
          </w:p>
          <w:p w:rsidR="0035274A" w:rsidRPr="00CC3468" w:rsidRDefault="0035274A" w:rsidP="00606D85">
            <w:pPr>
              <w:rPr>
                <w:sz w:val="20"/>
                <w:szCs w:val="20"/>
              </w:rPr>
            </w:pPr>
            <w:r w:rsidRPr="00CC3468">
              <w:rPr>
                <w:sz w:val="20"/>
                <w:szCs w:val="20"/>
              </w:rPr>
              <w:t xml:space="preserve">I worked full-time (8 hours per day) as a Junior </w:t>
            </w:r>
            <w:proofErr w:type="spellStart"/>
            <w:r w:rsidRPr="00CC3468">
              <w:rPr>
                <w:sz w:val="20"/>
                <w:szCs w:val="20"/>
              </w:rPr>
              <w:t>Laravel</w:t>
            </w:r>
            <w:proofErr w:type="spellEnd"/>
            <w:r w:rsidRPr="00CC3468">
              <w:rPr>
                <w:sz w:val="20"/>
                <w:szCs w:val="20"/>
              </w:rPr>
              <w:t xml:space="preserve"> Developer at Logic Valley. This was my first job, and I gained valuable experience. </w:t>
            </w:r>
          </w:p>
          <w:p w:rsidR="00606D85" w:rsidRPr="00CC3468" w:rsidRDefault="00606D85" w:rsidP="00606D85">
            <w:pPr>
              <w:rPr>
                <w:sz w:val="20"/>
                <w:szCs w:val="20"/>
              </w:rPr>
            </w:pPr>
            <w:r w:rsidRPr="00CC3468">
              <w:rPr>
                <w:sz w:val="20"/>
                <w:szCs w:val="20"/>
              </w:rPr>
              <w:t>MY RESPONSIBILITIES INCLUDED:</w:t>
            </w:r>
          </w:p>
          <w:p w:rsidR="00606D85" w:rsidRPr="00CC3468" w:rsidRDefault="00606D85" w:rsidP="00606D85">
            <w:pPr>
              <w:rPr>
                <w:rFonts w:eastAsia="Times New Roman" w:cstheme="minorHAnsi"/>
                <w:sz w:val="20"/>
                <w:szCs w:val="20"/>
              </w:rPr>
            </w:pPr>
            <w:r w:rsidRPr="00CC3468">
              <w:rPr>
                <w:rFonts w:eastAsia="Times New Roman" w:cstheme="minorHAnsi"/>
                <w:sz w:val="20"/>
                <w:szCs w:val="20"/>
              </w:rPr>
              <w:t>-  Building APIs</w:t>
            </w:r>
            <w:r w:rsidR="0035274A" w:rsidRPr="00CC3468">
              <w:rPr>
                <w:rFonts w:eastAsia="Times New Roman" w:cstheme="minorHAnsi"/>
                <w:sz w:val="20"/>
                <w:szCs w:val="20"/>
              </w:rPr>
              <w:t xml:space="preserve"> for flutter team</w:t>
            </w:r>
            <w:proofErr w:type="gramStart"/>
            <w:r w:rsidRPr="00CC3468">
              <w:rPr>
                <w:rFonts w:eastAsia="Times New Roman" w:cstheme="minorHAnsi"/>
                <w:sz w:val="20"/>
                <w:szCs w:val="20"/>
              </w:rPr>
              <w:t>..</w:t>
            </w:r>
            <w:proofErr w:type="gramEnd"/>
          </w:p>
          <w:p w:rsidR="00606D85" w:rsidRPr="00CC3468" w:rsidRDefault="00606D85" w:rsidP="0035274A">
            <w:pPr>
              <w:rPr>
                <w:rFonts w:eastAsia="Times New Roman" w:cstheme="minorHAnsi"/>
                <w:sz w:val="20"/>
                <w:szCs w:val="20"/>
              </w:rPr>
            </w:pPr>
            <w:r w:rsidRPr="00CC3468">
              <w:rPr>
                <w:rFonts w:eastAsia="Times New Roman" w:cstheme="minorHAnsi"/>
                <w:sz w:val="20"/>
                <w:szCs w:val="20"/>
              </w:rPr>
              <w:t>-</w:t>
            </w:r>
            <w:r w:rsidR="0035274A" w:rsidRPr="00CC3468">
              <w:rPr>
                <w:rFonts w:eastAsia="Times New Roman" w:cstheme="minorHAnsi"/>
                <w:sz w:val="20"/>
                <w:szCs w:val="20"/>
              </w:rPr>
              <w:t xml:space="preserve">  Adding </w:t>
            </w:r>
            <w:r w:rsidR="0035274A" w:rsidRPr="00CC3468">
              <w:rPr>
                <w:sz w:val="20"/>
                <w:szCs w:val="20"/>
              </w:rPr>
              <w:t xml:space="preserve">features </w:t>
            </w:r>
            <w:r w:rsidR="0035274A" w:rsidRPr="00CC3468">
              <w:rPr>
                <w:rFonts w:eastAsia="Times New Roman" w:cstheme="minorHAnsi"/>
                <w:sz w:val="20"/>
                <w:szCs w:val="20"/>
              </w:rPr>
              <w:t>and customizing existing</w:t>
            </w:r>
            <w:r w:rsidRPr="00201452">
              <w:rPr>
                <w:rFonts w:eastAsia="Times New Roman" w:cstheme="minorHAnsi"/>
                <w:sz w:val="20"/>
                <w:szCs w:val="20"/>
              </w:rPr>
              <w:t xml:space="preserve"> systems using </w:t>
            </w:r>
            <w:proofErr w:type="spellStart"/>
            <w:r w:rsidRPr="00201452">
              <w:rPr>
                <w:rFonts w:eastAsia="Times New Roman" w:cstheme="minorHAnsi"/>
                <w:sz w:val="20"/>
                <w:szCs w:val="20"/>
              </w:rPr>
              <w:t>Laravel</w:t>
            </w:r>
            <w:proofErr w:type="spellEnd"/>
            <w:r w:rsidRPr="00201452">
              <w:rPr>
                <w:rFonts w:eastAsia="Times New Roman" w:cstheme="minorHAnsi"/>
                <w:sz w:val="20"/>
                <w:szCs w:val="20"/>
              </w:rPr>
              <w:t xml:space="preserve"> and PHP</w:t>
            </w:r>
            <w:r w:rsidR="0035274A" w:rsidRPr="00CC3468">
              <w:rPr>
                <w:rFonts w:eastAsia="Times New Roman" w:cstheme="minorHAnsi"/>
                <w:sz w:val="20"/>
                <w:szCs w:val="20"/>
              </w:rPr>
              <w:t xml:space="preserve">, </w:t>
            </w:r>
            <w:r w:rsidR="0035274A" w:rsidRPr="00201452">
              <w:rPr>
                <w:rFonts w:eastAsia="Times New Roman" w:cstheme="minorHAnsi"/>
                <w:sz w:val="20"/>
                <w:szCs w:val="20"/>
              </w:rPr>
              <w:t>CSS, HTML5, and JavaScript</w:t>
            </w:r>
            <w:r w:rsidRPr="00201452">
              <w:rPr>
                <w:rFonts w:eastAsia="Times New Roman" w:cstheme="minorHAnsi"/>
                <w:sz w:val="20"/>
                <w:szCs w:val="20"/>
              </w:rPr>
              <w:t>.</w:t>
            </w:r>
          </w:p>
          <w:p w:rsidR="00606D85" w:rsidRPr="00CC3468" w:rsidRDefault="00606D85" w:rsidP="00606D85">
            <w:pPr>
              <w:rPr>
                <w:rFonts w:eastAsia="Times New Roman" w:cstheme="minorHAnsi"/>
                <w:sz w:val="20"/>
                <w:szCs w:val="20"/>
              </w:rPr>
            </w:pPr>
            <w:r w:rsidRPr="00CC3468">
              <w:rPr>
                <w:rFonts w:eastAsia="Times New Roman" w:cstheme="minorHAnsi"/>
                <w:sz w:val="20"/>
                <w:szCs w:val="20"/>
              </w:rPr>
              <w:t>-  Working with MySQL databases for data storage and retrieval.</w:t>
            </w:r>
          </w:p>
          <w:p w:rsidR="00F61DF9" w:rsidRDefault="00F61DF9" w:rsidP="008B5763"/>
        </w:tc>
      </w:tr>
    </w:tbl>
    <w:sdt>
      <w:sdtPr>
        <w:alias w:val="Education:"/>
        <w:tag w:val="Education:"/>
        <w:id w:val="-1908763273"/>
        <w:placeholder>
          <w:docPart w:val="2147FBFAB3134ACFB17041959FACE63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F36914" w:rsidRDefault="002352BE" w:rsidP="002352BE">
            <w:pPr>
              <w:pStyle w:val="Heading3"/>
              <w:contextualSpacing w:val="0"/>
              <w:outlineLvl w:val="2"/>
            </w:pPr>
            <w:r>
              <w:t>2018 – 2023</w:t>
            </w:r>
          </w:p>
          <w:p w:rsidR="001D0BF1" w:rsidRPr="00FB15B9" w:rsidRDefault="002352BE" w:rsidP="002352BE">
            <w:pPr>
              <w:pStyle w:val="Heading3"/>
              <w:contextualSpacing w:val="0"/>
              <w:outlineLvl w:val="2"/>
            </w:pPr>
            <w:r w:rsidRPr="002352BE">
              <w:rPr>
                <w:color w:val="1D824C" w:themeColor="accent1"/>
                <w:sz w:val="26"/>
                <w:szCs w:val="26"/>
              </w:rPr>
              <w:t>BS COmputer Science</w:t>
            </w:r>
            <w:r w:rsidR="001D0BF1" w:rsidRPr="002352BE">
              <w:rPr>
                <w:sz w:val="26"/>
                <w:szCs w:val="26"/>
              </w:rPr>
              <w:t xml:space="preserve">, </w:t>
            </w:r>
            <w:r w:rsidRPr="002352BE">
              <w:rPr>
                <w:rStyle w:val="SubtleReference"/>
                <w:sz w:val="26"/>
                <w:szCs w:val="26"/>
              </w:rPr>
              <w:t>Abdul wali khan university mardan</w:t>
            </w:r>
          </w:p>
          <w:p w:rsidR="007538DC" w:rsidRPr="00CF1A49" w:rsidRDefault="002352BE" w:rsidP="002352BE">
            <w:pPr>
              <w:contextualSpacing w:val="0"/>
            </w:pPr>
            <w:r>
              <w:t xml:space="preserve">I got CGPA 3.49 out of 4.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92CAD" w:rsidP="00F61DF9">
            <w:pPr>
              <w:pStyle w:val="Heading3"/>
              <w:contextualSpacing w:val="0"/>
              <w:outlineLvl w:val="2"/>
            </w:pPr>
            <w:r>
              <w:t>2015</w:t>
            </w:r>
            <w:bookmarkStart w:id="0" w:name="_GoBack"/>
            <w:bookmarkEnd w:id="0"/>
            <w:r>
              <w:t xml:space="preserve"> – 2017</w:t>
            </w:r>
          </w:p>
          <w:p w:rsidR="00F61DF9" w:rsidRPr="00CF1A49" w:rsidRDefault="002352BE" w:rsidP="00F61DF9">
            <w:pPr>
              <w:pStyle w:val="Heading2"/>
              <w:contextualSpacing w:val="0"/>
              <w:outlineLvl w:val="1"/>
            </w:pPr>
            <w:proofErr w:type="spellStart"/>
            <w:r>
              <w:t>FS</w:t>
            </w:r>
            <w:r>
              <w:rPr>
                <w:caps w:val="0"/>
              </w:rPr>
              <w:t>c</w:t>
            </w:r>
            <w:proofErr w:type="spellEnd"/>
            <w:r>
              <w:rPr>
                <w:caps w:val="0"/>
              </w:rPr>
              <w:t xml:space="preserve"> Pre Engineering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Apostle Degreee College Nowshera</w:t>
            </w:r>
          </w:p>
          <w:p w:rsidR="00F61DF9" w:rsidRDefault="00D16154" w:rsidP="00D16154">
            <w:r>
              <w:t>I passed the exams with A grade.</w:t>
            </w:r>
          </w:p>
        </w:tc>
      </w:tr>
    </w:tbl>
    <w:p w:rsidR="00113BBE" w:rsidRDefault="00113BBE" w:rsidP="00486277">
      <w:pPr>
        <w:pStyle w:val="Heading1"/>
      </w:pPr>
    </w:p>
    <w:sdt>
      <w:sdtPr>
        <w:alias w:val="Skills:"/>
        <w:tag w:val="Skills:"/>
        <w:id w:val="-1392877668"/>
        <w:placeholder>
          <w:docPart w:val="8FD5A5865A4E44C08E0550D2EC498375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887B9A" w:rsidP="003D6C23">
            <w:pPr>
              <w:pStyle w:val="ListBullet"/>
              <w:spacing w:line="276" w:lineRule="auto"/>
              <w:contextualSpacing w:val="0"/>
            </w:pPr>
            <w:proofErr w:type="spellStart"/>
            <w:r>
              <w:t>Laravel</w:t>
            </w:r>
            <w:proofErr w:type="spellEnd"/>
          </w:p>
          <w:p w:rsidR="00887B9A" w:rsidRPr="006E1507" w:rsidRDefault="00887B9A" w:rsidP="003D6C23">
            <w:pPr>
              <w:pStyle w:val="ListBullet"/>
              <w:spacing w:line="276" w:lineRule="auto"/>
              <w:contextualSpacing w:val="0"/>
            </w:pPr>
            <w:proofErr w:type="spellStart"/>
            <w:r>
              <w:t>Php</w:t>
            </w:r>
            <w:proofErr w:type="spellEnd"/>
            <w:r>
              <w:t xml:space="preserve"> programming language</w:t>
            </w:r>
          </w:p>
          <w:p w:rsidR="00887B9A" w:rsidRDefault="00887B9A" w:rsidP="003D6C23">
            <w:pPr>
              <w:pStyle w:val="ListBullet"/>
              <w:spacing w:line="276" w:lineRule="auto"/>
              <w:contextualSpacing w:val="0"/>
            </w:pPr>
            <w:r>
              <w:t>JavaScript programming language</w:t>
            </w:r>
          </w:p>
          <w:p w:rsidR="001F4E6D" w:rsidRDefault="00887B9A" w:rsidP="003D6C23">
            <w:pPr>
              <w:pStyle w:val="ListBullet"/>
              <w:spacing w:line="276" w:lineRule="auto"/>
              <w:contextualSpacing w:val="0"/>
            </w:pPr>
            <w:r>
              <w:t xml:space="preserve">API Development </w:t>
            </w:r>
          </w:p>
          <w:p w:rsidR="00887B9A" w:rsidRPr="006E1507" w:rsidRDefault="00887B9A" w:rsidP="003D6C23">
            <w:pPr>
              <w:pStyle w:val="ListBullet"/>
              <w:spacing w:line="276" w:lineRule="auto"/>
              <w:contextualSpacing w:val="0"/>
            </w:pPr>
            <w:proofErr w:type="spellStart"/>
            <w:r>
              <w:t>MySql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887B9A" w:rsidP="003D6C23">
            <w:pPr>
              <w:pStyle w:val="ListBullet"/>
              <w:spacing w:line="276" w:lineRule="auto"/>
              <w:contextualSpacing w:val="0"/>
            </w:pPr>
            <w:r>
              <w:t>Bootstrap</w:t>
            </w:r>
          </w:p>
          <w:p w:rsidR="001E3120" w:rsidRDefault="00887B9A" w:rsidP="003D6C23">
            <w:pPr>
              <w:pStyle w:val="ListBullet"/>
              <w:spacing w:line="276" w:lineRule="auto"/>
              <w:contextualSpacing w:val="0"/>
            </w:pPr>
            <w:r>
              <w:t>Ajax</w:t>
            </w:r>
          </w:p>
          <w:p w:rsidR="00887B9A" w:rsidRDefault="00887B9A" w:rsidP="003D6C23">
            <w:pPr>
              <w:pStyle w:val="ListBullet"/>
              <w:spacing w:line="276" w:lineRule="auto"/>
              <w:contextualSpacing w:val="0"/>
            </w:pPr>
            <w:r>
              <w:t>React</w:t>
            </w:r>
          </w:p>
          <w:p w:rsidR="00887B9A" w:rsidRDefault="00887B9A" w:rsidP="003D6C23">
            <w:pPr>
              <w:pStyle w:val="ListBullet"/>
              <w:spacing w:line="276" w:lineRule="auto"/>
              <w:contextualSpacing w:val="0"/>
            </w:pPr>
            <w:r>
              <w:t>HTML5</w:t>
            </w:r>
          </w:p>
          <w:p w:rsidR="001E3120" w:rsidRPr="006E1507" w:rsidRDefault="00887B9A" w:rsidP="003D6C23">
            <w:pPr>
              <w:pStyle w:val="ListBullet"/>
              <w:spacing w:line="276" w:lineRule="auto"/>
            </w:pPr>
            <w:r>
              <w:t>CSS</w:t>
            </w:r>
          </w:p>
        </w:tc>
      </w:tr>
    </w:tbl>
    <w:p w:rsidR="00113BBE" w:rsidRDefault="00113BBE" w:rsidP="0062312F">
      <w:pPr>
        <w:pStyle w:val="Heading1"/>
      </w:pPr>
    </w:p>
    <w:p w:rsidR="00AD782D" w:rsidRDefault="00B7099E" w:rsidP="0062312F">
      <w:pPr>
        <w:pStyle w:val="Heading1"/>
      </w:pPr>
      <w:r>
        <w:t>Personal INFO</w:t>
      </w:r>
    </w:p>
    <w:p w:rsidR="00250A6C" w:rsidRDefault="00250A6C" w:rsidP="00966BB0">
      <w:pPr>
        <w:pStyle w:val="ListBullet"/>
        <w:spacing w:line="276" w:lineRule="auto"/>
      </w:pPr>
      <w:r>
        <w:t xml:space="preserve">Name: </w:t>
      </w:r>
      <w:r w:rsidR="00C61E25">
        <w:tab/>
      </w:r>
      <w:r w:rsidR="00C61E25">
        <w:tab/>
      </w:r>
      <w:proofErr w:type="spellStart"/>
      <w:r>
        <w:t>Zohaib</w:t>
      </w:r>
      <w:proofErr w:type="spellEnd"/>
      <w:r>
        <w:t xml:space="preserve"> Ali</w:t>
      </w:r>
    </w:p>
    <w:p w:rsidR="00506D71" w:rsidRDefault="00250A6C" w:rsidP="00966BB0">
      <w:pPr>
        <w:pStyle w:val="ListBullet"/>
        <w:spacing w:line="276" w:lineRule="auto"/>
      </w:pPr>
      <w:r>
        <w:t xml:space="preserve">Phone: </w:t>
      </w:r>
      <w:r w:rsidR="00C61E25">
        <w:tab/>
      </w:r>
      <w:r w:rsidR="00C61E25">
        <w:tab/>
      </w:r>
      <w:r>
        <w:t>+92 346 8813698</w:t>
      </w:r>
      <w:r w:rsidR="00506D71" w:rsidRPr="00CF1A49">
        <w:t xml:space="preserve"> </w:t>
      </w:r>
    </w:p>
    <w:p w:rsidR="00506D71" w:rsidRDefault="00506D71" w:rsidP="00966BB0">
      <w:pPr>
        <w:pStyle w:val="ListBullet"/>
        <w:spacing w:line="276" w:lineRule="auto"/>
      </w:pPr>
      <w:r>
        <w:t xml:space="preserve">Email: </w:t>
      </w:r>
      <w:r w:rsidR="00C61E25">
        <w:tab/>
      </w:r>
      <w:r w:rsidR="00C61E25">
        <w:tab/>
      </w:r>
      <w:r>
        <w:t>alikhan84@gmail.com</w:t>
      </w:r>
      <w:r w:rsidRPr="00CF1A49">
        <w:t xml:space="preserve"> </w:t>
      </w:r>
    </w:p>
    <w:p w:rsidR="00523C1C" w:rsidRDefault="0029561F" w:rsidP="00966BB0">
      <w:pPr>
        <w:pStyle w:val="ListBullet"/>
        <w:spacing w:line="276" w:lineRule="auto"/>
      </w:pPr>
      <w:r>
        <w:t>Address</w:t>
      </w:r>
      <w:r w:rsidR="00523C1C">
        <w:t>:</w:t>
      </w:r>
      <w:r w:rsidR="00C61E25">
        <w:tab/>
      </w:r>
      <w:r w:rsidR="00523C1C" w:rsidRPr="00523C1C">
        <w:t xml:space="preserve"> </w:t>
      </w:r>
      <w:r w:rsidR="00C61E25">
        <w:tab/>
      </w:r>
      <w:proofErr w:type="spellStart"/>
      <w:r w:rsidR="00523C1C">
        <w:t>Kheshgi</w:t>
      </w:r>
      <w:proofErr w:type="spellEnd"/>
      <w:r w:rsidR="00523C1C">
        <w:t xml:space="preserve"> </w:t>
      </w:r>
      <w:proofErr w:type="spellStart"/>
      <w:r w:rsidR="00523C1C">
        <w:t>Payan</w:t>
      </w:r>
      <w:proofErr w:type="spellEnd"/>
      <w:r w:rsidR="00523C1C">
        <w:t xml:space="preserve">, </w:t>
      </w:r>
      <w:proofErr w:type="spellStart"/>
      <w:r w:rsidR="00523C1C">
        <w:t>Nowhsera</w:t>
      </w:r>
      <w:proofErr w:type="spellEnd"/>
      <w:r w:rsidR="00523C1C">
        <w:t xml:space="preserve">, </w:t>
      </w:r>
      <w:proofErr w:type="spellStart"/>
      <w:r w:rsidR="00523C1C">
        <w:t>Kpk</w:t>
      </w:r>
      <w:proofErr w:type="spellEnd"/>
      <w:r w:rsidR="00523C1C">
        <w:t xml:space="preserve">, </w:t>
      </w:r>
      <w:r w:rsidR="00416201">
        <w:t>Pakistan</w:t>
      </w:r>
    </w:p>
    <w:p w:rsidR="0029561F" w:rsidRPr="00CF1A49" w:rsidRDefault="0029561F" w:rsidP="00966BB0">
      <w:pPr>
        <w:pStyle w:val="ListBullet"/>
        <w:spacing w:line="276" w:lineRule="auto"/>
      </w:pPr>
      <w:r>
        <w:t xml:space="preserve">Country: </w:t>
      </w:r>
      <w:r w:rsidR="00C61E25">
        <w:tab/>
        <w:t xml:space="preserve"> </w:t>
      </w:r>
      <w:r w:rsidR="00C61E25">
        <w:tab/>
      </w:r>
      <w:r w:rsidR="00416201">
        <w:t>Pakistan</w:t>
      </w:r>
    </w:p>
    <w:p w:rsidR="00B7099E" w:rsidRDefault="00523C1C" w:rsidP="00966BB0">
      <w:pPr>
        <w:pStyle w:val="ListBullet"/>
        <w:spacing w:line="276" w:lineRule="auto"/>
      </w:pPr>
      <w:r>
        <w:t>LinkedIn:</w:t>
      </w:r>
      <w:r w:rsidR="00C61E25">
        <w:tab/>
      </w:r>
      <w:r w:rsidRPr="00523C1C">
        <w:t xml:space="preserve"> </w:t>
      </w:r>
      <w:r w:rsidR="00C61E25">
        <w:tab/>
      </w:r>
      <w:r w:rsidRPr="00523C1C">
        <w:t>https://www.linkedin.com/in/zohaib-ali-3132a721b</w:t>
      </w:r>
      <w:r>
        <w:t xml:space="preserve"> </w:t>
      </w:r>
    </w:p>
    <w:p w:rsidR="000C20BC" w:rsidRDefault="000C20BC" w:rsidP="00966BB0">
      <w:pPr>
        <w:pStyle w:val="ListBullet"/>
        <w:spacing w:line="276" w:lineRule="auto"/>
      </w:pPr>
      <w:r>
        <w:t xml:space="preserve">Date of Birth: </w:t>
      </w:r>
      <w:r w:rsidR="00C61E25">
        <w:tab/>
      </w:r>
      <w:r>
        <w:t>23 October 1998</w:t>
      </w:r>
    </w:p>
    <w:p w:rsidR="000C20BC" w:rsidRDefault="000C20BC" w:rsidP="000C20BC">
      <w:pPr>
        <w:pStyle w:val="ListBullet"/>
        <w:numPr>
          <w:ilvl w:val="0"/>
          <w:numId w:val="0"/>
        </w:numPr>
        <w:ind w:left="360"/>
      </w:pPr>
    </w:p>
    <w:p w:rsidR="00B7099E" w:rsidRDefault="00B7099E" w:rsidP="0062312F">
      <w:pPr>
        <w:pStyle w:val="Heading1"/>
      </w:pPr>
      <w:r>
        <w:t>LAnguages</w:t>
      </w:r>
    </w:p>
    <w:p w:rsidR="00767CBB" w:rsidRPr="006E1507" w:rsidRDefault="00767CBB" w:rsidP="00767CBB">
      <w:pPr>
        <w:pStyle w:val="ListBullet"/>
      </w:pPr>
      <w:r>
        <w:t>English</w:t>
      </w:r>
    </w:p>
    <w:p w:rsidR="00767CBB" w:rsidRPr="006E1507" w:rsidRDefault="00767CBB" w:rsidP="00767CBB">
      <w:pPr>
        <w:pStyle w:val="ListBullet"/>
      </w:pPr>
      <w:r>
        <w:t>Urdu</w:t>
      </w:r>
    </w:p>
    <w:p w:rsidR="00767CBB" w:rsidRDefault="00767CBB" w:rsidP="00767CBB">
      <w:pPr>
        <w:pStyle w:val="ListBullet"/>
      </w:pPr>
      <w:proofErr w:type="spellStart"/>
      <w:r>
        <w:t>Poshto</w:t>
      </w:r>
      <w:proofErr w:type="spellEnd"/>
    </w:p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BF0" w:rsidRDefault="00CF2BF0" w:rsidP="0068194B">
      <w:r>
        <w:separator/>
      </w:r>
    </w:p>
    <w:p w:rsidR="00CF2BF0" w:rsidRDefault="00CF2BF0"/>
    <w:p w:rsidR="00CF2BF0" w:rsidRDefault="00CF2BF0"/>
  </w:endnote>
  <w:endnote w:type="continuationSeparator" w:id="0">
    <w:p w:rsidR="00CF2BF0" w:rsidRDefault="00CF2BF0" w:rsidP="0068194B">
      <w:r>
        <w:continuationSeparator/>
      </w:r>
    </w:p>
    <w:p w:rsidR="00CF2BF0" w:rsidRDefault="00CF2BF0"/>
    <w:p w:rsidR="00CF2BF0" w:rsidRDefault="00CF2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C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BF0" w:rsidRDefault="00CF2BF0" w:rsidP="0068194B">
      <w:r>
        <w:separator/>
      </w:r>
    </w:p>
    <w:p w:rsidR="00CF2BF0" w:rsidRDefault="00CF2BF0"/>
    <w:p w:rsidR="00CF2BF0" w:rsidRDefault="00CF2BF0"/>
  </w:footnote>
  <w:footnote w:type="continuationSeparator" w:id="0">
    <w:p w:rsidR="00CF2BF0" w:rsidRDefault="00CF2BF0" w:rsidP="0068194B">
      <w:r>
        <w:continuationSeparator/>
      </w:r>
    </w:p>
    <w:p w:rsidR="00CF2BF0" w:rsidRDefault="00CF2BF0"/>
    <w:p w:rsidR="00CF2BF0" w:rsidRDefault="00CF2B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37BAA5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9F"/>
    <w:rsid w:val="000001EF"/>
    <w:rsid w:val="00007322"/>
    <w:rsid w:val="00007728"/>
    <w:rsid w:val="00024584"/>
    <w:rsid w:val="00024730"/>
    <w:rsid w:val="00055E95"/>
    <w:rsid w:val="0006557F"/>
    <w:rsid w:val="0007021F"/>
    <w:rsid w:val="00071B6D"/>
    <w:rsid w:val="00092CAD"/>
    <w:rsid w:val="000B2BA5"/>
    <w:rsid w:val="000C20BC"/>
    <w:rsid w:val="000F2F8C"/>
    <w:rsid w:val="0010006E"/>
    <w:rsid w:val="001045A8"/>
    <w:rsid w:val="00113BBE"/>
    <w:rsid w:val="00114A91"/>
    <w:rsid w:val="001427E1"/>
    <w:rsid w:val="00163668"/>
    <w:rsid w:val="00171566"/>
    <w:rsid w:val="00174676"/>
    <w:rsid w:val="001755A8"/>
    <w:rsid w:val="00184014"/>
    <w:rsid w:val="00192008"/>
    <w:rsid w:val="001B1EB7"/>
    <w:rsid w:val="001C0E68"/>
    <w:rsid w:val="001C4B6F"/>
    <w:rsid w:val="001C5EB6"/>
    <w:rsid w:val="001D0BF1"/>
    <w:rsid w:val="001E3120"/>
    <w:rsid w:val="001E7E0C"/>
    <w:rsid w:val="001F0BB0"/>
    <w:rsid w:val="001F4E6D"/>
    <w:rsid w:val="001F6140"/>
    <w:rsid w:val="00201452"/>
    <w:rsid w:val="00203573"/>
    <w:rsid w:val="0020597D"/>
    <w:rsid w:val="00213B4C"/>
    <w:rsid w:val="002253B0"/>
    <w:rsid w:val="002352BE"/>
    <w:rsid w:val="00236D54"/>
    <w:rsid w:val="00241D8C"/>
    <w:rsid w:val="00241FDB"/>
    <w:rsid w:val="0024720C"/>
    <w:rsid w:val="00250A6C"/>
    <w:rsid w:val="002617AE"/>
    <w:rsid w:val="002638D0"/>
    <w:rsid w:val="002647D3"/>
    <w:rsid w:val="00275EAE"/>
    <w:rsid w:val="00294998"/>
    <w:rsid w:val="0029561F"/>
    <w:rsid w:val="00297F18"/>
    <w:rsid w:val="002A1945"/>
    <w:rsid w:val="002B2958"/>
    <w:rsid w:val="002B3FC8"/>
    <w:rsid w:val="002D23C5"/>
    <w:rsid w:val="002D6137"/>
    <w:rsid w:val="002E4FD4"/>
    <w:rsid w:val="002E7E61"/>
    <w:rsid w:val="002F05E5"/>
    <w:rsid w:val="002F254D"/>
    <w:rsid w:val="002F30E4"/>
    <w:rsid w:val="00307140"/>
    <w:rsid w:val="00316DFF"/>
    <w:rsid w:val="00322941"/>
    <w:rsid w:val="00325B57"/>
    <w:rsid w:val="00336056"/>
    <w:rsid w:val="0035274A"/>
    <w:rsid w:val="003544E1"/>
    <w:rsid w:val="00366398"/>
    <w:rsid w:val="003A0632"/>
    <w:rsid w:val="003A30E5"/>
    <w:rsid w:val="003A6ADF"/>
    <w:rsid w:val="003B5928"/>
    <w:rsid w:val="003D380F"/>
    <w:rsid w:val="003D6C23"/>
    <w:rsid w:val="003E160D"/>
    <w:rsid w:val="003F1D5F"/>
    <w:rsid w:val="00405128"/>
    <w:rsid w:val="00406CFF"/>
    <w:rsid w:val="00413C6E"/>
    <w:rsid w:val="00416201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6D71"/>
    <w:rsid w:val="00510392"/>
    <w:rsid w:val="00513E2A"/>
    <w:rsid w:val="00523C1C"/>
    <w:rsid w:val="00552CE1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25A9"/>
    <w:rsid w:val="005F4B91"/>
    <w:rsid w:val="005F55D2"/>
    <w:rsid w:val="00606D85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C3D1E"/>
    <w:rsid w:val="006E1507"/>
    <w:rsid w:val="00712D8B"/>
    <w:rsid w:val="007273B7"/>
    <w:rsid w:val="00733E0A"/>
    <w:rsid w:val="0074403D"/>
    <w:rsid w:val="00746D44"/>
    <w:rsid w:val="007538DC"/>
    <w:rsid w:val="00757803"/>
    <w:rsid w:val="00767CBB"/>
    <w:rsid w:val="0079206B"/>
    <w:rsid w:val="00796076"/>
    <w:rsid w:val="007A7FFA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3E70"/>
    <w:rsid w:val="008829F8"/>
    <w:rsid w:val="00885897"/>
    <w:rsid w:val="00887B9A"/>
    <w:rsid w:val="008A6538"/>
    <w:rsid w:val="008A6F1B"/>
    <w:rsid w:val="008B5763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BB0"/>
    <w:rsid w:val="0097790C"/>
    <w:rsid w:val="0098506E"/>
    <w:rsid w:val="00991BFC"/>
    <w:rsid w:val="009A44CE"/>
    <w:rsid w:val="009C4DFC"/>
    <w:rsid w:val="009D44F8"/>
    <w:rsid w:val="009E3160"/>
    <w:rsid w:val="009F220C"/>
    <w:rsid w:val="009F3B05"/>
    <w:rsid w:val="009F4931"/>
    <w:rsid w:val="00A01CB7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1141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099E"/>
    <w:rsid w:val="00B81760"/>
    <w:rsid w:val="00B8494C"/>
    <w:rsid w:val="00BA1546"/>
    <w:rsid w:val="00BB16A1"/>
    <w:rsid w:val="00BB4E51"/>
    <w:rsid w:val="00BC559F"/>
    <w:rsid w:val="00BD431F"/>
    <w:rsid w:val="00BE423E"/>
    <w:rsid w:val="00BF61AC"/>
    <w:rsid w:val="00C017E7"/>
    <w:rsid w:val="00C47FA6"/>
    <w:rsid w:val="00C57FC6"/>
    <w:rsid w:val="00C61E25"/>
    <w:rsid w:val="00C66A7D"/>
    <w:rsid w:val="00C779DA"/>
    <w:rsid w:val="00C814F7"/>
    <w:rsid w:val="00CA4B4D"/>
    <w:rsid w:val="00CA4CD5"/>
    <w:rsid w:val="00CB35C3"/>
    <w:rsid w:val="00CC3468"/>
    <w:rsid w:val="00CC347D"/>
    <w:rsid w:val="00CD323D"/>
    <w:rsid w:val="00CE4030"/>
    <w:rsid w:val="00CE64B3"/>
    <w:rsid w:val="00CF1A49"/>
    <w:rsid w:val="00CF2BF0"/>
    <w:rsid w:val="00D0630C"/>
    <w:rsid w:val="00D16154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056B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0946"/>
    <w:rsid w:val="00E2397A"/>
    <w:rsid w:val="00E254DB"/>
    <w:rsid w:val="00E300FC"/>
    <w:rsid w:val="00E362DB"/>
    <w:rsid w:val="00E37B0A"/>
    <w:rsid w:val="00E5632B"/>
    <w:rsid w:val="00E70240"/>
    <w:rsid w:val="00E71E6B"/>
    <w:rsid w:val="00E74B75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6914"/>
    <w:rsid w:val="00F476C4"/>
    <w:rsid w:val="00F61DF9"/>
    <w:rsid w:val="00F81960"/>
    <w:rsid w:val="00F8769D"/>
    <w:rsid w:val="00F9350C"/>
    <w:rsid w:val="00F94EB5"/>
    <w:rsid w:val="00F9624D"/>
    <w:rsid w:val="00FB15B9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DDEC"/>
  <w15:chartTrackingRefBased/>
  <w15:docId w15:val="{0567FFD4-8894-4D9C-97EC-76EB4CD4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4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ALBLAZ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B307AABE4041A49D19627235059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4829E-F4EF-4645-B11D-2457B9E82597}"/>
      </w:docPartPr>
      <w:docPartBody>
        <w:p w:rsidR="006F1797" w:rsidRDefault="00055FB9">
          <w:pPr>
            <w:pStyle w:val="27B307AABE4041A49D1962723505919E"/>
          </w:pPr>
          <w:r w:rsidRPr="00CF1A49">
            <w:t>Experience</w:t>
          </w:r>
        </w:p>
      </w:docPartBody>
    </w:docPart>
    <w:docPart>
      <w:docPartPr>
        <w:name w:val="2147FBFAB3134ACFB17041959FACE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77953-FC26-45E6-B642-AFEE874AE7A7}"/>
      </w:docPartPr>
      <w:docPartBody>
        <w:p w:rsidR="006F1797" w:rsidRDefault="00055FB9">
          <w:pPr>
            <w:pStyle w:val="2147FBFAB3134ACFB17041959FACE63D"/>
          </w:pPr>
          <w:r w:rsidRPr="00CF1A49">
            <w:t>Education</w:t>
          </w:r>
        </w:p>
      </w:docPartBody>
    </w:docPart>
    <w:docPart>
      <w:docPartPr>
        <w:name w:val="8FD5A5865A4E44C08E0550D2EC498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8477A-AF35-49E9-A075-3E2324DFC8BE}"/>
      </w:docPartPr>
      <w:docPartBody>
        <w:p w:rsidR="006F1797" w:rsidRDefault="00055FB9">
          <w:pPr>
            <w:pStyle w:val="8FD5A5865A4E44C08E0550D2EC4983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B9"/>
    <w:rsid w:val="00055FB9"/>
    <w:rsid w:val="006F1797"/>
    <w:rsid w:val="00FD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7BB3CFBBF04AD4A396A90CA6ADF2E3">
    <w:name w:val="5D7BB3CFBBF04AD4A396A90CA6ADF2E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584ACC6635F4A59A75A997E4C8F25BF">
    <w:name w:val="A584ACC6635F4A59A75A997E4C8F25BF"/>
  </w:style>
  <w:style w:type="paragraph" w:customStyle="1" w:styleId="882024DB36ED417093A5465E466A839F">
    <w:name w:val="882024DB36ED417093A5465E466A839F"/>
  </w:style>
  <w:style w:type="paragraph" w:customStyle="1" w:styleId="21A9022A1F8B4E538766C5DC0BB8204E">
    <w:name w:val="21A9022A1F8B4E538766C5DC0BB8204E"/>
  </w:style>
  <w:style w:type="paragraph" w:customStyle="1" w:styleId="8A81CB922BD840F7AF7E054AD92459D7">
    <w:name w:val="8A81CB922BD840F7AF7E054AD92459D7"/>
  </w:style>
  <w:style w:type="paragraph" w:customStyle="1" w:styleId="9494B2E0B22E49009731B06E8231A0D9">
    <w:name w:val="9494B2E0B22E49009731B06E8231A0D9"/>
  </w:style>
  <w:style w:type="paragraph" w:customStyle="1" w:styleId="83F05C0AB1B042D8A30C3459F530A090">
    <w:name w:val="83F05C0AB1B042D8A30C3459F530A090"/>
  </w:style>
  <w:style w:type="paragraph" w:customStyle="1" w:styleId="A850A51582F546EC91104F5D27C6E556">
    <w:name w:val="A850A51582F546EC91104F5D27C6E556"/>
  </w:style>
  <w:style w:type="paragraph" w:customStyle="1" w:styleId="98A761F5C9F04965948084A05DE01402">
    <w:name w:val="98A761F5C9F04965948084A05DE01402"/>
  </w:style>
  <w:style w:type="paragraph" w:customStyle="1" w:styleId="BA5DBBC8EA14436A9AA2BE270E3F37F9">
    <w:name w:val="BA5DBBC8EA14436A9AA2BE270E3F37F9"/>
  </w:style>
  <w:style w:type="paragraph" w:customStyle="1" w:styleId="4EB5FB988DFB41ABBC226AFE45378159">
    <w:name w:val="4EB5FB988DFB41ABBC226AFE45378159"/>
  </w:style>
  <w:style w:type="paragraph" w:customStyle="1" w:styleId="27B307AABE4041A49D1962723505919E">
    <w:name w:val="27B307AABE4041A49D1962723505919E"/>
  </w:style>
  <w:style w:type="paragraph" w:customStyle="1" w:styleId="385D1E33148E47B491F063231AA383C1">
    <w:name w:val="385D1E33148E47B491F063231AA383C1"/>
  </w:style>
  <w:style w:type="paragraph" w:customStyle="1" w:styleId="853A2F022032427C9699E75484BE666A">
    <w:name w:val="853A2F022032427C9699E75484BE666A"/>
  </w:style>
  <w:style w:type="paragraph" w:customStyle="1" w:styleId="00B4A2C90D9B4BAB9585D7F31C6678A2">
    <w:name w:val="00B4A2C90D9B4BAB9585D7F31C6678A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4CB8BD13FED49158886BB80B02BB2FD">
    <w:name w:val="74CB8BD13FED49158886BB80B02BB2FD"/>
  </w:style>
  <w:style w:type="paragraph" w:customStyle="1" w:styleId="2A2E13A1761E4F3287A06DFC51B5C29C">
    <w:name w:val="2A2E13A1761E4F3287A06DFC51B5C29C"/>
  </w:style>
  <w:style w:type="paragraph" w:customStyle="1" w:styleId="D7AA9D8C05AB463E8A450404B2373D69">
    <w:name w:val="D7AA9D8C05AB463E8A450404B2373D69"/>
  </w:style>
  <w:style w:type="paragraph" w:customStyle="1" w:styleId="0D2A54C4A937460AAD6F2513FBC0B834">
    <w:name w:val="0D2A54C4A937460AAD6F2513FBC0B834"/>
  </w:style>
  <w:style w:type="paragraph" w:customStyle="1" w:styleId="45DB99FB7CB447E48D3CC67D29CD455B">
    <w:name w:val="45DB99FB7CB447E48D3CC67D29CD455B"/>
  </w:style>
  <w:style w:type="paragraph" w:customStyle="1" w:styleId="A63A2F4EBD424FBFA902243BDF72CC7F">
    <w:name w:val="A63A2F4EBD424FBFA902243BDF72CC7F"/>
  </w:style>
  <w:style w:type="paragraph" w:customStyle="1" w:styleId="24CAB0AB6AA242E29132E2201CAD9C1A">
    <w:name w:val="24CAB0AB6AA242E29132E2201CAD9C1A"/>
  </w:style>
  <w:style w:type="paragraph" w:customStyle="1" w:styleId="2147FBFAB3134ACFB17041959FACE63D">
    <w:name w:val="2147FBFAB3134ACFB17041959FACE63D"/>
  </w:style>
  <w:style w:type="paragraph" w:customStyle="1" w:styleId="8F258ADA12134107AD73F9AD96B735DB">
    <w:name w:val="8F258ADA12134107AD73F9AD96B735DB"/>
  </w:style>
  <w:style w:type="paragraph" w:customStyle="1" w:styleId="FCEA8A43F54746368E9FEFABB6A0F423">
    <w:name w:val="FCEA8A43F54746368E9FEFABB6A0F423"/>
  </w:style>
  <w:style w:type="paragraph" w:customStyle="1" w:styleId="B00336F91BEA467C81FC2E22E66ECEBC">
    <w:name w:val="B00336F91BEA467C81FC2E22E66ECEBC"/>
  </w:style>
  <w:style w:type="paragraph" w:customStyle="1" w:styleId="FD696568588C46298F217997F15F0889">
    <w:name w:val="FD696568588C46298F217997F15F0889"/>
  </w:style>
  <w:style w:type="paragraph" w:customStyle="1" w:styleId="4D8A73FBED9D472488E7380FCEC6018D">
    <w:name w:val="4D8A73FBED9D472488E7380FCEC6018D"/>
  </w:style>
  <w:style w:type="paragraph" w:customStyle="1" w:styleId="372D99F674064C898974AB9EB1A545C5">
    <w:name w:val="372D99F674064C898974AB9EB1A545C5"/>
  </w:style>
  <w:style w:type="paragraph" w:customStyle="1" w:styleId="B763FC9B03C04E55B8C38E80F37DFE72">
    <w:name w:val="B763FC9B03C04E55B8C38E80F37DFE72"/>
  </w:style>
  <w:style w:type="paragraph" w:customStyle="1" w:styleId="C6FB019E320A4CDF92F042F09EFE02DB">
    <w:name w:val="C6FB019E320A4CDF92F042F09EFE02DB"/>
  </w:style>
  <w:style w:type="paragraph" w:customStyle="1" w:styleId="D7031DAB48604A1B9E31CC1AE43010AF">
    <w:name w:val="D7031DAB48604A1B9E31CC1AE43010AF"/>
  </w:style>
  <w:style w:type="paragraph" w:customStyle="1" w:styleId="81406B0758EA43EE9F674A058005A20A">
    <w:name w:val="81406B0758EA43EE9F674A058005A20A"/>
  </w:style>
  <w:style w:type="paragraph" w:customStyle="1" w:styleId="8FD5A5865A4E44C08E0550D2EC498375">
    <w:name w:val="8FD5A5865A4E44C08E0550D2EC498375"/>
  </w:style>
  <w:style w:type="paragraph" w:customStyle="1" w:styleId="D85DB1D24B634A80B3347079D3D522A5">
    <w:name w:val="D85DB1D24B634A80B3347079D3D522A5"/>
  </w:style>
  <w:style w:type="paragraph" w:customStyle="1" w:styleId="9340E315321B49C59EA08C7BDC7CB575">
    <w:name w:val="9340E315321B49C59EA08C7BDC7CB575"/>
  </w:style>
  <w:style w:type="paragraph" w:customStyle="1" w:styleId="EAC63874AE4544F1838E1986EBB93C67">
    <w:name w:val="EAC63874AE4544F1838E1986EBB93C67"/>
  </w:style>
  <w:style w:type="paragraph" w:customStyle="1" w:styleId="963FB41624164056B4B026FFE818CB96">
    <w:name w:val="963FB41624164056B4B026FFE818CB96"/>
  </w:style>
  <w:style w:type="paragraph" w:customStyle="1" w:styleId="A05D6D479E8A4CE3A86AAA76B7DE8E1A">
    <w:name w:val="A05D6D479E8A4CE3A86AAA76B7DE8E1A"/>
  </w:style>
  <w:style w:type="paragraph" w:customStyle="1" w:styleId="0ACDB038ED5440A3A6174B4607680175">
    <w:name w:val="0ACDB038ED5440A3A6174B4607680175"/>
  </w:style>
  <w:style w:type="paragraph" w:customStyle="1" w:styleId="5DFFD57123E94C799FF8FD5C4654CB3A">
    <w:name w:val="5DFFD57123E94C799FF8FD5C4654C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1296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VITALBLAZE</dc:creator>
  <cp:keywords/>
  <dc:description/>
  <cp:lastModifiedBy>VITALBLAZE</cp:lastModifiedBy>
  <cp:revision>44</cp:revision>
  <cp:lastPrinted>2024-08-13T05:41:00Z</cp:lastPrinted>
  <dcterms:created xsi:type="dcterms:W3CDTF">2024-08-12T07:39:00Z</dcterms:created>
  <dcterms:modified xsi:type="dcterms:W3CDTF">2024-08-13T05:46:00Z</dcterms:modified>
  <cp:category/>
</cp:coreProperties>
</file>